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78" w:rsidRDefault="00D45278">
      <w:r>
        <w:t xml:space="preserve">                                        </w:t>
      </w:r>
      <w:bookmarkStart w:id="0" w:name="_GoBack"/>
      <w:bookmarkEnd w:id="0"/>
    </w:p>
    <w:p w:rsidR="00D45278" w:rsidRDefault="00D45278" w:rsidP="006D457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685925" cy="150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am_University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389" cy="1516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45278" w:rsidRDefault="00D45278"/>
    <w:p w:rsidR="006D4574" w:rsidRPr="00543461" w:rsidRDefault="00D45278" w:rsidP="00543461">
      <w:pPr>
        <w:jc w:val="center"/>
        <w:rPr>
          <w:rFonts w:ascii="Times New Roman" w:hAnsi="Times New Roman" w:cs="Times New Roman"/>
          <w:b/>
          <w:color w:val="FF0000"/>
          <w:sz w:val="52"/>
        </w:rPr>
      </w:pPr>
      <w:r w:rsidRPr="00411AF9">
        <w:rPr>
          <w:rFonts w:ascii="Times New Roman" w:hAnsi="Times New Roman" w:cs="Times New Roman"/>
          <w:b/>
          <w:color w:val="FF0000"/>
          <w:sz w:val="52"/>
        </w:rPr>
        <w:t>HOME ASSIGNMENT</w:t>
      </w:r>
    </w:p>
    <w:p w:rsidR="00D45278" w:rsidRPr="00543461" w:rsidRDefault="00543461" w:rsidP="00543461">
      <w:pPr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jc w:val="center"/>
        <w:rPr>
          <w:rFonts w:ascii="Times New Roman" w:hAnsi="Times New Roman" w:cs="Times New Roman"/>
          <w:b/>
          <w:color w:val="002060"/>
          <w:sz w:val="48"/>
        </w:rPr>
      </w:pPr>
      <w:r w:rsidRPr="00543461">
        <w:rPr>
          <w:rFonts w:ascii="Times New Roman" w:hAnsi="Times New Roman" w:cs="Times New Roman"/>
          <w:b/>
          <w:color w:val="002060"/>
          <w:sz w:val="48"/>
        </w:rPr>
        <w:t>Advanced Digital System D</w:t>
      </w:r>
      <w:r w:rsidRPr="00543461">
        <w:rPr>
          <w:rFonts w:ascii="Times New Roman" w:hAnsi="Times New Roman" w:cs="Times New Roman"/>
          <w:b/>
          <w:color w:val="002060"/>
          <w:sz w:val="48"/>
        </w:rPr>
        <w:t>esign</w:t>
      </w:r>
    </w:p>
    <w:p w:rsidR="006D4574" w:rsidRPr="00595C37" w:rsidRDefault="006D4574" w:rsidP="00D45278">
      <w:pPr>
        <w:jc w:val="center"/>
        <w:rPr>
          <w:rFonts w:ascii="Times New Roman" w:hAnsi="Times New Roman" w:cs="Times New Roman"/>
          <w:sz w:val="40"/>
        </w:rPr>
      </w:pPr>
    </w:p>
    <w:p w:rsidR="00D45278" w:rsidRPr="006D4574" w:rsidRDefault="00D45278" w:rsidP="00EC0DD1">
      <w:pPr>
        <w:pBdr>
          <w:bottom w:val="dotDash" w:sz="4" w:space="1" w:color="FF0000"/>
        </w:pBdr>
        <w:rPr>
          <w:rFonts w:ascii="Times New Roman" w:hAnsi="Times New Roman" w:cs="Times New Roman"/>
          <w:b/>
          <w:sz w:val="40"/>
        </w:rPr>
      </w:pPr>
      <w:r w:rsidRPr="006D4574">
        <w:rPr>
          <w:rFonts w:ascii="Times New Roman" w:hAnsi="Times New Roman" w:cs="Times New Roman"/>
          <w:b/>
          <w:sz w:val="40"/>
        </w:rPr>
        <w:t>Submitted to</w:t>
      </w:r>
      <w:r w:rsidR="00595C37" w:rsidRPr="006D4574">
        <w:rPr>
          <w:rFonts w:ascii="Times New Roman" w:hAnsi="Times New Roman" w:cs="Times New Roman"/>
          <w:b/>
          <w:sz w:val="40"/>
        </w:rPr>
        <w:t>:</w:t>
      </w:r>
    </w:p>
    <w:p w:rsidR="00543461" w:rsidRDefault="00543461" w:rsidP="00CD1413">
      <w:pPr>
        <w:rPr>
          <w:rFonts w:ascii="Times New Roman" w:hAnsi="Times New Roman" w:cs="Times New Roman"/>
          <w:sz w:val="40"/>
        </w:rPr>
      </w:pPr>
      <w:r w:rsidRPr="00543461">
        <w:rPr>
          <w:rFonts w:ascii="Times New Roman" w:hAnsi="Times New Roman" w:cs="Times New Roman"/>
          <w:sz w:val="40"/>
        </w:rPr>
        <w:t>Velloree Khuraijam</w:t>
      </w:r>
      <w:r>
        <w:rPr>
          <w:rFonts w:ascii="Times New Roman" w:hAnsi="Times New Roman" w:cs="Times New Roman"/>
          <w:sz w:val="40"/>
        </w:rPr>
        <w:t xml:space="preserve"> </w:t>
      </w:r>
    </w:p>
    <w:p w:rsidR="00CD1413" w:rsidRPr="006D4574" w:rsidRDefault="00543461" w:rsidP="00D45278">
      <w:pPr>
        <w:rPr>
          <w:rFonts w:ascii="Times New Roman" w:hAnsi="Times New Roman" w:cs="Times New Roman"/>
          <w:sz w:val="40"/>
        </w:rPr>
      </w:pPr>
      <w:r w:rsidRPr="00543461">
        <w:rPr>
          <w:rFonts w:ascii="Times New Roman" w:hAnsi="Times New Roman" w:cs="Times New Roman"/>
          <w:sz w:val="40"/>
        </w:rPr>
        <w:t>ECE Department, AUS</w:t>
      </w:r>
    </w:p>
    <w:p w:rsidR="00D45278" w:rsidRDefault="00D45278" w:rsidP="00D45278">
      <w:pPr>
        <w:rPr>
          <w:rFonts w:ascii="Times New Roman" w:hAnsi="Times New Roman" w:cs="Times New Roman"/>
          <w:b/>
          <w:sz w:val="44"/>
        </w:rPr>
      </w:pPr>
    </w:p>
    <w:p w:rsidR="00D45278" w:rsidRPr="006D4574" w:rsidRDefault="00D45278" w:rsidP="00EC0DD1">
      <w:pPr>
        <w:pBdr>
          <w:bottom w:val="dotDash" w:sz="4" w:space="1" w:color="FF0000"/>
        </w:pBdr>
        <w:jc w:val="right"/>
        <w:rPr>
          <w:rFonts w:ascii="Times New Roman" w:hAnsi="Times New Roman" w:cs="Times New Roman"/>
          <w:b/>
          <w:sz w:val="40"/>
        </w:rPr>
      </w:pPr>
      <w:r w:rsidRPr="006D4574">
        <w:rPr>
          <w:rFonts w:ascii="Times New Roman" w:hAnsi="Times New Roman" w:cs="Times New Roman"/>
          <w:b/>
          <w:sz w:val="40"/>
        </w:rPr>
        <w:t>Submitted by</w:t>
      </w:r>
      <w:r w:rsidR="00595C37" w:rsidRPr="006D4574">
        <w:rPr>
          <w:rFonts w:ascii="Times New Roman" w:hAnsi="Times New Roman" w:cs="Times New Roman"/>
          <w:b/>
          <w:sz w:val="40"/>
        </w:rPr>
        <w:t>:</w:t>
      </w:r>
    </w:p>
    <w:p w:rsidR="00D45278" w:rsidRPr="006D4574" w:rsidRDefault="00E81F84" w:rsidP="006D4574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Anurag Deep</w:t>
      </w:r>
    </w:p>
    <w:p w:rsidR="00D45278" w:rsidRDefault="00E81F84" w:rsidP="006D4574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6</w:t>
      </w:r>
      <w:r>
        <w:rPr>
          <w:rFonts w:ascii="Times New Roman" w:hAnsi="Times New Roman" w:cs="Times New Roman"/>
          <w:sz w:val="40"/>
          <w:vertAlign w:val="superscript"/>
        </w:rPr>
        <w:t>th</w:t>
      </w:r>
      <w:r w:rsidR="00D45278" w:rsidRPr="006D4574">
        <w:rPr>
          <w:rFonts w:ascii="Times New Roman" w:hAnsi="Times New Roman" w:cs="Times New Roman"/>
          <w:sz w:val="40"/>
        </w:rPr>
        <w:t xml:space="preserve"> Semester</w:t>
      </w:r>
    </w:p>
    <w:p w:rsidR="00B5743C" w:rsidRDefault="00B5743C" w:rsidP="006D4574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31420111</w:t>
      </w:r>
    </w:p>
    <w:p w:rsidR="00543461" w:rsidRDefault="00543461" w:rsidP="006D4574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CSE  Department</w:t>
      </w:r>
    </w:p>
    <w:p w:rsidR="00543461" w:rsidRDefault="00543461" w:rsidP="006D4574">
      <w:pPr>
        <w:jc w:val="right"/>
        <w:rPr>
          <w:rFonts w:ascii="Times New Roman" w:hAnsi="Times New Roman" w:cs="Times New Roman"/>
          <w:sz w:val="40"/>
        </w:rPr>
      </w:pPr>
    </w:p>
    <w:p w:rsidR="006D4574" w:rsidRPr="00E81F84" w:rsidRDefault="00E81F84" w:rsidP="00543461">
      <w:pPr>
        <w:jc w:val="center"/>
        <w:rPr>
          <w:rFonts w:ascii="Times New Roman" w:hAnsi="Times New Roman" w:cs="Times New Roman"/>
          <w:sz w:val="28"/>
        </w:rPr>
      </w:pPr>
      <w:r w:rsidRPr="00E81F84">
        <w:rPr>
          <w:rFonts w:ascii="Times New Roman" w:eastAsia="Arial" w:hAnsi="Times New Roman" w:cs="Times New Roman"/>
          <w:sz w:val="32"/>
          <w:szCs w:val="44"/>
        </w:rPr>
        <w:t>TRIGUNA SEN SCHOOL OF TECHNOLOGY</w:t>
      </w:r>
    </w:p>
    <w:p w:rsidR="00B466F7" w:rsidRPr="006F093F" w:rsidRDefault="006D4574" w:rsidP="006F093F">
      <w:pPr>
        <w:pBdr>
          <w:bottom w:val="single" w:sz="18" w:space="1" w:color="FF0000"/>
        </w:pBdr>
        <w:jc w:val="center"/>
        <w:rPr>
          <w:rFonts w:ascii="Times New Roman" w:hAnsi="Times New Roman" w:cs="Times New Roman"/>
          <w:b/>
          <w:sz w:val="40"/>
        </w:rPr>
      </w:pPr>
      <w:r w:rsidRPr="006D4574">
        <w:rPr>
          <w:rFonts w:ascii="Times New Roman" w:hAnsi="Times New Roman" w:cs="Times New Roman"/>
          <w:b/>
          <w:sz w:val="40"/>
        </w:rPr>
        <w:t>ASSAM UNIVERSITY, SILCHAR</w:t>
      </w:r>
    </w:p>
    <w:sectPr w:rsidR="00B466F7" w:rsidRPr="006F093F" w:rsidSect="001E3D1F">
      <w:pgSz w:w="11906" w:h="16838"/>
      <w:pgMar w:top="1440" w:right="1440" w:bottom="1440" w:left="1440" w:header="708" w:footer="708" w:gutter="0"/>
      <w:pgBorders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566"/>
    <w:multiLevelType w:val="hybridMultilevel"/>
    <w:tmpl w:val="8F56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24E"/>
    <w:multiLevelType w:val="hybridMultilevel"/>
    <w:tmpl w:val="D122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23B58"/>
    <w:multiLevelType w:val="hybridMultilevel"/>
    <w:tmpl w:val="AB4AC0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3F"/>
    <w:rsid w:val="000030FB"/>
    <w:rsid w:val="00011AF4"/>
    <w:rsid w:val="0003518B"/>
    <w:rsid w:val="00056B2E"/>
    <w:rsid w:val="00077240"/>
    <w:rsid w:val="000E65A6"/>
    <w:rsid w:val="001207D8"/>
    <w:rsid w:val="00126CC0"/>
    <w:rsid w:val="001E3D1F"/>
    <w:rsid w:val="0020422B"/>
    <w:rsid w:val="00234711"/>
    <w:rsid w:val="002351FE"/>
    <w:rsid w:val="00250307"/>
    <w:rsid w:val="00250CAF"/>
    <w:rsid w:val="00287D14"/>
    <w:rsid w:val="002B3D9D"/>
    <w:rsid w:val="002E5F30"/>
    <w:rsid w:val="00363BDF"/>
    <w:rsid w:val="00397D10"/>
    <w:rsid w:val="003F6C2F"/>
    <w:rsid w:val="00411AF9"/>
    <w:rsid w:val="00413F56"/>
    <w:rsid w:val="00424FC6"/>
    <w:rsid w:val="0047774F"/>
    <w:rsid w:val="0049787A"/>
    <w:rsid w:val="004F74CB"/>
    <w:rsid w:val="005253BB"/>
    <w:rsid w:val="00536029"/>
    <w:rsid w:val="0054248A"/>
    <w:rsid w:val="00543461"/>
    <w:rsid w:val="00563908"/>
    <w:rsid w:val="00583935"/>
    <w:rsid w:val="00595C37"/>
    <w:rsid w:val="005E1A7D"/>
    <w:rsid w:val="005F2CCD"/>
    <w:rsid w:val="005F5782"/>
    <w:rsid w:val="00665B4A"/>
    <w:rsid w:val="00680CC2"/>
    <w:rsid w:val="006D4574"/>
    <w:rsid w:val="006F093F"/>
    <w:rsid w:val="0072135F"/>
    <w:rsid w:val="00731E23"/>
    <w:rsid w:val="007429F3"/>
    <w:rsid w:val="0077538C"/>
    <w:rsid w:val="00817667"/>
    <w:rsid w:val="00820184"/>
    <w:rsid w:val="0083408C"/>
    <w:rsid w:val="008E2F3F"/>
    <w:rsid w:val="008F1442"/>
    <w:rsid w:val="00935A26"/>
    <w:rsid w:val="00983D72"/>
    <w:rsid w:val="00A0029F"/>
    <w:rsid w:val="00A20E45"/>
    <w:rsid w:val="00A51F53"/>
    <w:rsid w:val="00A8513B"/>
    <w:rsid w:val="00AB0078"/>
    <w:rsid w:val="00AC3355"/>
    <w:rsid w:val="00B122E4"/>
    <w:rsid w:val="00B141CB"/>
    <w:rsid w:val="00B42428"/>
    <w:rsid w:val="00B466F7"/>
    <w:rsid w:val="00B5743C"/>
    <w:rsid w:val="00B67806"/>
    <w:rsid w:val="00B8506A"/>
    <w:rsid w:val="00BA31E1"/>
    <w:rsid w:val="00C55701"/>
    <w:rsid w:val="00CA118E"/>
    <w:rsid w:val="00CA285D"/>
    <w:rsid w:val="00CD1413"/>
    <w:rsid w:val="00D13C1D"/>
    <w:rsid w:val="00D14CD7"/>
    <w:rsid w:val="00D45278"/>
    <w:rsid w:val="00D84A00"/>
    <w:rsid w:val="00DA04B2"/>
    <w:rsid w:val="00DD230E"/>
    <w:rsid w:val="00E21448"/>
    <w:rsid w:val="00E81F84"/>
    <w:rsid w:val="00EC0DD1"/>
    <w:rsid w:val="00EE015F"/>
    <w:rsid w:val="00EE5529"/>
    <w:rsid w:val="00F15C74"/>
    <w:rsid w:val="00F83BB8"/>
    <w:rsid w:val="00F83D97"/>
    <w:rsid w:val="00F90FFE"/>
    <w:rsid w:val="00FB115C"/>
    <w:rsid w:val="00FC35AE"/>
    <w:rsid w:val="00F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586C"/>
  <w15:chartTrackingRefBased/>
  <w15:docId w15:val="{3512241B-8875-40D5-86F4-2B59C5A6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14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18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D141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rag%20Deep\Desktop\Docs\pers\Baby\Anura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Anurag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Deep</dc:creator>
  <cp:keywords/>
  <dc:description/>
  <cp:lastModifiedBy>Anurag Deep</cp:lastModifiedBy>
  <cp:revision>4</cp:revision>
  <cp:lastPrinted>2020-04-29T18:56:00Z</cp:lastPrinted>
  <dcterms:created xsi:type="dcterms:W3CDTF">2020-05-01T13:13:00Z</dcterms:created>
  <dcterms:modified xsi:type="dcterms:W3CDTF">2020-05-01T13:32:00Z</dcterms:modified>
</cp:coreProperties>
</file>